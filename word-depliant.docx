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99" w:type="pct"/>
        <w:tblLayout w:type="fixed"/>
        <w:tblLook w:val="0600" w:firstRow="0" w:lastRow="0" w:firstColumn="0" w:lastColumn="0" w:noHBand="1" w:noVBand="1"/>
        <w:tblCaption w:val="Tabella layout"/>
      </w:tblPr>
      <w:tblGrid>
        <w:gridCol w:w="4894"/>
        <w:gridCol w:w="671"/>
        <w:gridCol w:w="4993"/>
        <w:gridCol w:w="478"/>
        <w:gridCol w:w="5079"/>
      </w:tblGrid>
      <w:tr w:rsidR="008A67F7" w:rsidRPr="00A97F5F" w14:paraId="37555A79" w14:textId="77777777" w:rsidTr="00E77933">
        <w:trPr>
          <w:trHeight w:val="6768"/>
        </w:trPr>
        <w:tc>
          <w:tcPr>
            <w:tcW w:w="1518" w:type="pct"/>
          </w:tcPr>
          <w:p w14:paraId="2ACD8E31" w14:textId="4068C3BE" w:rsidR="00884888" w:rsidRPr="00A97F5F" w:rsidRDefault="00085B45" w:rsidP="006303E2">
            <w:pPr>
              <w:pStyle w:val="Titolo1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la tua sicurezza informatica è la nostra priorità</w:t>
            </w:r>
          </w:p>
          <w:p w14:paraId="2AD4BB21" w14:textId="1E721AD5" w:rsidR="00884888" w:rsidRPr="00085B45" w:rsidRDefault="00085B45" w:rsidP="00884888">
            <w:pPr>
              <w:rPr>
                <w:noProof/>
                <w:sz w:val="24"/>
                <w:szCs w:val="20"/>
                <w:lang w:val="it-IT"/>
              </w:rPr>
            </w:pPr>
            <w:r w:rsidRPr="00085B45">
              <w:rPr>
                <w:noProof/>
                <w:sz w:val="24"/>
                <w:szCs w:val="20"/>
                <w:lang w:val="it-IT"/>
              </w:rPr>
              <w:t>Offriamo servizi di:</w:t>
            </w:r>
          </w:p>
          <w:p w14:paraId="265FDF0F" w14:textId="5C3B7657" w:rsidR="00085B45" w:rsidRPr="00085B45" w:rsidRDefault="00085B45" w:rsidP="008C14CA">
            <w:pPr>
              <w:pStyle w:val="Paragrafoelenco"/>
              <w:numPr>
                <w:ilvl w:val="0"/>
                <w:numId w:val="4"/>
              </w:numPr>
              <w:spacing w:line="276" w:lineRule="auto"/>
              <w:ind w:left="605" w:hanging="245"/>
              <w:rPr>
                <w:noProof/>
                <w:sz w:val="24"/>
                <w:szCs w:val="20"/>
                <w:lang w:val="it-IT"/>
              </w:rPr>
            </w:pPr>
            <w:r w:rsidRPr="00085B45">
              <w:rPr>
                <w:noProof/>
                <w:sz w:val="24"/>
                <w:szCs w:val="20"/>
                <w:lang w:val="it-IT"/>
              </w:rPr>
              <w:t>Gestione infrastrutture IT</w:t>
            </w:r>
          </w:p>
          <w:p w14:paraId="26ABBC96" w14:textId="5ED439D3" w:rsidR="00085B45" w:rsidRPr="00085B45" w:rsidRDefault="00085B45" w:rsidP="008C14CA">
            <w:pPr>
              <w:pStyle w:val="Paragrafoelenco"/>
              <w:numPr>
                <w:ilvl w:val="0"/>
                <w:numId w:val="4"/>
              </w:numPr>
              <w:spacing w:line="276" w:lineRule="auto"/>
              <w:ind w:left="605" w:hanging="245"/>
              <w:rPr>
                <w:noProof/>
                <w:sz w:val="24"/>
                <w:szCs w:val="20"/>
                <w:lang w:val="it-IT"/>
              </w:rPr>
            </w:pPr>
            <w:r w:rsidRPr="00085B45">
              <w:rPr>
                <w:noProof/>
                <w:sz w:val="24"/>
                <w:szCs w:val="20"/>
                <w:lang w:val="it-IT"/>
              </w:rPr>
              <w:t>Sviluppo software e applicazioni</w:t>
            </w:r>
          </w:p>
          <w:p w14:paraId="64BD8BA8" w14:textId="60A0DB6C" w:rsidR="00085B45" w:rsidRPr="00085B45" w:rsidRDefault="00085B45" w:rsidP="008C14CA">
            <w:pPr>
              <w:pStyle w:val="Paragrafoelenco"/>
              <w:numPr>
                <w:ilvl w:val="0"/>
                <w:numId w:val="4"/>
              </w:numPr>
              <w:spacing w:line="276" w:lineRule="auto"/>
              <w:ind w:left="605" w:hanging="245"/>
              <w:rPr>
                <w:noProof/>
                <w:sz w:val="24"/>
                <w:szCs w:val="20"/>
                <w:lang w:val="it-IT"/>
              </w:rPr>
            </w:pPr>
            <w:r w:rsidRPr="00085B45">
              <w:rPr>
                <w:noProof/>
                <w:sz w:val="24"/>
                <w:szCs w:val="20"/>
                <w:lang w:val="it-IT"/>
              </w:rPr>
              <w:t>Consulenza informatica</w:t>
            </w:r>
          </w:p>
          <w:p w14:paraId="4CDAF54F" w14:textId="55ABAD77" w:rsidR="00085B45" w:rsidRPr="00085B45" w:rsidRDefault="00085B45" w:rsidP="008C14CA">
            <w:pPr>
              <w:pStyle w:val="Paragrafoelenco"/>
              <w:numPr>
                <w:ilvl w:val="0"/>
                <w:numId w:val="4"/>
              </w:numPr>
              <w:spacing w:line="276" w:lineRule="auto"/>
              <w:ind w:left="605" w:hanging="245"/>
              <w:rPr>
                <w:noProof/>
                <w:sz w:val="24"/>
                <w:szCs w:val="20"/>
                <w:lang w:val="it-IT"/>
              </w:rPr>
            </w:pPr>
            <w:r w:rsidRPr="00085B45">
              <w:rPr>
                <w:noProof/>
                <w:sz w:val="24"/>
                <w:szCs w:val="20"/>
                <w:lang w:val="it-IT"/>
              </w:rPr>
              <w:t>Cybersecurity e hardening dei sistemi</w:t>
            </w:r>
          </w:p>
          <w:p w14:paraId="19D81F06" w14:textId="73451DF9" w:rsidR="00085B45" w:rsidRPr="00085B45" w:rsidRDefault="00085B45" w:rsidP="008C14CA">
            <w:pPr>
              <w:pStyle w:val="Paragrafoelenco"/>
              <w:numPr>
                <w:ilvl w:val="0"/>
                <w:numId w:val="4"/>
              </w:numPr>
              <w:spacing w:line="276" w:lineRule="auto"/>
              <w:ind w:left="605" w:hanging="245"/>
              <w:rPr>
                <w:noProof/>
                <w:sz w:val="24"/>
                <w:szCs w:val="20"/>
                <w:lang w:val="it-IT"/>
              </w:rPr>
            </w:pPr>
            <w:r w:rsidRPr="00085B45">
              <w:rPr>
                <w:noProof/>
                <w:sz w:val="24"/>
                <w:szCs w:val="20"/>
                <w:lang w:val="it-IT"/>
              </w:rPr>
              <w:t>Cloud computing su misura</w:t>
            </w:r>
          </w:p>
          <w:p w14:paraId="1DC3881C" w14:textId="769DD7D6" w:rsidR="00085B45" w:rsidRPr="00085B45" w:rsidRDefault="00085B45" w:rsidP="008C14CA">
            <w:pPr>
              <w:pStyle w:val="Paragrafoelenco"/>
              <w:numPr>
                <w:ilvl w:val="0"/>
                <w:numId w:val="4"/>
              </w:numPr>
              <w:spacing w:line="276" w:lineRule="auto"/>
              <w:ind w:left="605" w:hanging="245"/>
              <w:rPr>
                <w:noProof/>
                <w:sz w:val="24"/>
                <w:szCs w:val="20"/>
                <w:lang w:val="it-IT"/>
              </w:rPr>
            </w:pPr>
            <w:r w:rsidRPr="00085B45">
              <w:rPr>
                <w:noProof/>
                <w:sz w:val="24"/>
                <w:szCs w:val="20"/>
                <w:lang w:val="it-IT"/>
              </w:rPr>
              <w:t>Sistemi di virtualizzazioni</w:t>
            </w:r>
          </w:p>
          <w:p w14:paraId="3B945616" w14:textId="18F82D2C" w:rsidR="00085B45" w:rsidRPr="00085B45" w:rsidRDefault="00085B45" w:rsidP="008C14CA">
            <w:pPr>
              <w:pStyle w:val="Paragrafoelenco"/>
              <w:numPr>
                <w:ilvl w:val="0"/>
                <w:numId w:val="4"/>
              </w:numPr>
              <w:spacing w:line="276" w:lineRule="auto"/>
              <w:ind w:left="605" w:hanging="245"/>
              <w:rPr>
                <w:noProof/>
                <w:sz w:val="24"/>
                <w:szCs w:val="20"/>
                <w:lang w:val="it-IT"/>
              </w:rPr>
            </w:pPr>
            <w:r w:rsidRPr="00085B45">
              <w:rPr>
                <w:noProof/>
                <w:sz w:val="24"/>
                <w:szCs w:val="20"/>
                <w:lang w:val="it-IT"/>
              </w:rPr>
              <w:t xml:space="preserve">Accompagnamento </w:t>
            </w:r>
            <w:r w:rsidR="008C14CA">
              <w:rPr>
                <w:noProof/>
                <w:sz w:val="24"/>
                <w:szCs w:val="20"/>
                <w:lang w:val="it-IT"/>
              </w:rPr>
              <w:t>nel</w:t>
            </w:r>
            <w:r w:rsidRPr="00085B45">
              <w:rPr>
                <w:noProof/>
                <w:sz w:val="24"/>
                <w:szCs w:val="20"/>
                <w:lang w:val="it-IT"/>
              </w:rPr>
              <w:t>l passaggio a software open source</w:t>
            </w:r>
          </w:p>
          <w:p w14:paraId="31C20D4C" w14:textId="3CBA7DC3" w:rsidR="008A67F7" w:rsidRPr="00085B45" w:rsidRDefault="00085B45" w:rsidP="00085B45">
            <w:pPr>
              <w:rPr>
                <w:noProof/>
                <w:sz w:val="24"/>
                <w:szCs w:val="20"/>
                <w:lang w:val="it-IT"/>
              </w:rPr>
            </w:pPr>
            <w:r w:rsidRPr="00085B45">
              <w:rPr>
                <w:noProof/>
                <w:sz w:val="24"/>
                <w:szCs w:val="20"/>
                <w:lang w:val="it-IT"/>
              </w:rPr>
              <w:t>E tanto altro</w:t>
            </w:r>
            <w:r w:rsidR="008C14CA">
              <w:rPr>
                <w:noProof/>
                <w:sz w:val="24"/>
                <w:szCs w:val="20"/>
                <w:lang w:val="it-IT"/>
              </w:rPr>
              <w:t xml:space="preserve"> ancora!</w:t>
            </w:r>
          </w:p>
          <w:p w14:paraId="45B64CE6" w14:textId="7EFFB3F1" w:rsidR="00085B45" w:rsidRPr="00A97F5F" w:rsidRDefault="00085B45" w:rsidP="00085B45">
            <w:pPr>
              <w:rPr>
                <w:noProof/>
                <w:lang w:val="it-IT"/>
              </w:rPr>
            </w:pPr>
            <w:r w:rsidRPr="00085B45">
              <w:rPr>
                <w:noProof/>
                <w:sz w:val="24"/>
                <w:szCs w:val="20"/>
                <w:lang w:val="it-IT"/>
              </w:rPr>
              <w:t>Contattaci per conoscere il catalogo completo e per avere un preventivo gratuito.</w:t>
            </w:r>
          </w:p>
        </w:tc>
        <w:tc>
          <w:tcPr>
            <w:tcW w:w="208" w:type="pct"/>
          </w:tcPr>
          <w:p w14:paraId="7DB0EFF0" w14:textId="77777777" w:rsidR="008A67F7" w:rsidRPr="00A97F5F" w:rsidRDefault="008A67F7" w:rsidP="00BC3FC8">
            <w:pPr>
              <w:rPr>
                <w:noProof/>
                <w:lang w:val="it-IT"/>
              </w:rPr>
            </w:pPr>
          </w:p>
        </w:tc>
        <w:tc>
          <w:tcPr>
            <w:tcW w:w="1549" w:type="pct"/>
            <w:vAlign w:val="center"/>
          </w:tcPr>
          <w:p w14:paraId="07F1C8F8" w14:textId="77777777" w:rsidR="008A67F7" w:rsidRPr="00A97F5F" w:rsidRDefault="00AE5C09" w:rsidP="006303E2">
            <w:pPr>
              <w:pStyle w:val="Titolo1"/>
              <w:jc w:val="center"/>
              <w:rPr>
                <w:noProof/>
                <w:lang w:val="it-IT"/>
              </w:rPr>
            </w:pPr>
            <w:r w:rsidRPr="00A97F5F">
              <w:rPr>
                <w:noProof/>
                <w:lang w:val="it-IT"/>
              </w:rPr>
              <w:t>Indirizzo</w:t>
            </w:r>
          </w:p>
          <w:p w14:paraId="61B79275" w14:textId="58EA31EA" w:rsidR="00AE5C09" w:rsidRPr="00A97F5F" w:rsidRDefault="00085B45" w:rsidP="00E77933">
            <w:pPr>
              <w:pStyle w:val="Contatto"/>
              <w:rPr>
                <w:noProof/>
                <w:color w:val="FFFFFF" w:themeColor="background2"/>
                <w:lang w:val="it-IT"/>
              </w:rPr>
            </w:pPr>
            <w:r>
              <w:rPr>
                <w:noProof/>
                <w:color w:val="FFFFFF" w:themeColor="background2"/>
                <w:lang w:val="it-IT"/>
              </w:rPr>
              <w:t>Via dell’Industria 45, Caronno Pertusella (VA)</w:t>
            </w:r>
          </w:p>
          <w:p w14:paraId="5A7A6D77" w14:textId="77777777" w:rsidR="00AE5C09" w:rsidRPr="00A97F5F" w:rsidRDefault="00AE5C09" w:rsidP="006303E2">
            <w:pPr>
              <w:pStyle w:val="Titolo1"/>
              <w:jc w:val="center"/>
              <w:rPr>
                <w:noProof/>
                <w:lang w:val="it-IT"/>
              </w:rPr>
            </w:pPr>
            <w:r w:rsidRPr="00A97F5F">
              <w:rPr>
                <w:noProof/>
                <w:lang w:val="it-IT"/>
              </w:rPr>
              <w:t>contattaci</w:t>
            </w:r>
          </w:p>
          <w:p w14:paraId="25C65BB4" w14:textId="43293EA8" w:rsidR="00AE5C09" w:rsidRPr="00A97F5F" w:rsidRDefault="00085B45" w:rsidP="00E77933">
            <w:pPr>
              <w:pStyle w:val="Contatto"/>
              <w:rPr>
                <w:noProof/>
                <w:color w:val="FFFFFF" w:themeColor="background2"/>
                <w:lang w:val="it-IT"/>
              </w:rPr>
            </w:pPr>
            <w:r>
              <w:rPr>
                <w:noProof/>
                <w:lang w:val="it-IT"/>
              </w:rPr>
              <w:t>Infoservice srl</w:t>
            </w:r>
            <w:r w:rsidR="00946E3C" w:rsidRPr="00A97F5F">
              <w:rPr>
                <w:noProof/>
                <w:color w:val="FFFFFF" w:themeColor="background2"/>
                <w:lang w:val="it-IT" w:bidi="it-IT"/>
              </w:rPr>
              <w:t xml:space="preserve"> | </w:t>
            </w:r>
            <w:r>
              <w:rPr>
                <w:noProof/>
                <w:color w:val="FFFFFF" w:themeColor="background2"/>
                <w:lang w:val="it-IT" w:bidi="it-IT"/>
              </w:rPr>
              <w:t>(+39) 356838239</w:t>
            </w:r>
            <w:r w:rsidR="00946E3C" w:rsidRPr="00A97F5F">
              <w:rPr>
                <w:noProof/>
                <w:color w:val="FFFFFF" w:themeColor="background2"/>
                <w:lang w:val="it-IT" w:bidi="it-IT"/>
              </w:rPr>
              <w:t xml:space="preserve"> | </w:t>
            </w:r>
            <w:r>
              <w:rPr>
                <w:noProof/>
                <w:color w:val="FFFFFF" w:themeColor="background2"/>
                <w:lang w:val="it-IT" w:bidi="it-IT"/>
              </w:rPr>
              <w:t>segreteria</w:t>
            </w:r>
            <w:r>
              <w:rPr>
                <w:noProof/>
                <w:color w:val="FFFFFF" w:themeColor="background2"/>
                <w:lang w:val="it-IT"/>
              </w:rPr>
              <w:t>@infoservice.it</w:t>
            </w:r>
          </w:p>
          <w:p w14:paraId="350441D6" w14:textId="77777777" w:rsidR="00946E3C" w:rsidRDefault="00085B45" w:rsidP="00E77933">
            <w:pPr>
              <w:pStyle w:val="Contatto"/>
              <w:rPr>
                <w:noProof/>
                <w:color w:val="FFFFFF" w:themeColor="background2"/>
                <w:lang w:val="it-IT"/>
              </w:rPr>
            </w:pPr>
            <w:r>
              <w:rPr>
                <w:noProof/>
                <w:color w:val="FFFFFF" w:themeColor="background2"/>
                <w:lang w:val="it-IT"/>
              </w:rPr>
              <w:t>www.infoservice.it</w:t>
            </w:r>
          </w:p>
          <w:p w14:paraId="65C20F4B" w14:textId="77777777" w:rsidR="00262AE9" w:rsidRPr="00262AE9" w:rsidRDefault="00262AE9" w:rsidP="00262AE9">
            <w:pPr>
              <w:rPr>
                <w:lang w:val="it-IT"/>
              </w:rPr>
            </w:pPr>
          </w:p>
          <w:p w14:paraId="665709DD" w14:textId="77777777" w:rsidR="00262AE9" w:rsidRDefault="00262AE9" w:rsidP="00262AE9">
            <w:pPr>
              <w:rPr>
                <w:noProof/>
                <w:color w:val="FFFFFF" w:themeColor="background2"/>
                <w:lang w:val="it-IT"/>
              </w:rPr>
            </w:pPr>
          </w:p>
          <w:p w14:paraId="224A7262" w14:textId="77777777" w:rsidR="00262AE9" w:rsidRDefault="00262AE9" w:rsidP="00262AE9">
            <w:pPr>
              <w:rPr>
                <w:noProof/>
                <w:color w:val="FFFFFF" w:themeColor="background2"/>
                <w:lang w:val="it-IT"/>
              </w:rPr>
            </w:pPr>
          </w:p>
          <w:p w14:paraId="45B8CA54" w14:textId="11D0EE64" w:rsidR="00262AE9" w:rsidRPr="00262AE9" w:rsidRDefault="00262AE9" w:rsidP="00262AE9">
            <w:pPr>
              <w:rPr>
                <w:lang w:val="it-IT"/>
              </w:rPr>
            </w:pPr>
          </w:p>
        </w:tc>
        <w:tc>
          <w:tcPr>
            <w:tcW w:w="148" w:type="pct"/>
          </w:tcPr>
          <w:p w14:paraId="5D36CC5C" w14:textId="77777777" w:rsidR="008A67F7" w:rsidRPr="00A97F5F" w:rsidRDefault="008A67F7" w:rsidP="00BC3FC8">
            <w:pPr>
              <w:rPr>
                <w:noProof/>
                <w:lang w:val="it-IT"/>
              </w:rPr>
            </w:pPr>
          </w:p>
        </w:tc>
        <w:tc>
          <w:tcPr>
            <w:tcW w:w="1576" w:type="pct"/>
          </w:tcPr>
          <w:p w14:paraId="1A4AC914" w14:textId="07E60C23" w:rsidR="00172036" w:rsidRDefault="00172036" w:rsidP="00172036">
            <w:pPr>
              <w:pStyle w:val="Sottotitolo"/>
              <w:rPr>
                <w:noProof/>
                <w:lang w:val="it-IT"/>
              </w:rPr>
            </w:pPr>
          </w:p>
          <w:p w14:paraId="3A0CBB8E" w14:textId="77777777" w:rsidR="008C14CA" w:rsidRDefault="008C14CA" w:rsidP="008C14CA">
            <w:pPr>
              <w:rPr>
                <w:lang w:val="it-IT"/>
              </w:rPr>
            </w:pPr>
          </w:p>
          <w:p w14:paraId="06B9144C" w14:textId="77777777" w:rsidR="008C14CA" w:rsidRPr="008C14CA" w:rsidRDefault="008C14CA" w:rsidP="008C14CA">
            <w:pPr>
              <w:rPr>
                <w:lang w:val="it-IT"/>
              </w:rPr>
            </w:pPr>
          </w:p>
          <w:p w14:paraId="4210CE12" w14:textId="6F1E609A" w:rsidR="008A67F7" w:rsidRPr="00A97F5F" w:rsidRDefault="00085B45" w:rsidP="00085B45">
            <w:pPr>
              <w:pStyle w:val="Titolo"/>
              <w:jc w:val="center"/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B6CD7E5" wp14:editId="0D402D22">
                  <wp:extent cx="2275027" cy="2092147"/>
                  <wp:effectExtent l="0" t="0" r="0" b="0"/>
                  <wp:docPr id="6578255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825559" name=""/>
                          <pic:cNvPicPr/>
                        </pic:nvPicPr>
                        <pic:blipFill rotWithShape="1">
                          <a:blip r:embed="rId10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3503" t="16109" r="12813" b="16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384" cy="2092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BE5F29" w14:textId="3A253F16" w:rsidR="00172036" w:rsidRPr="00085B45" w:rsidRDefault="00085B45" w:rsidP="00085B45">
            <w:pPr>
              <w:jc w:val="center"/>
              <w:rPr>
                <w:smallCaps/>
                <w:noProof/>
                <w:lang w:val="it-IT"/>
              </w:rPr>
            </w:pPr>
            <w:r w:rsidRPr="00085B45">
              <w:rPr>
                <w:smallCaps/>
                <w:noProof/>
                <w:color w:val="FFC000"/>
                <w:sz w:val="32"/>
                <w:szCs w:val="24"/>
                <w:lang w:val="it-IT"/>
                <w14:textFill>
                  <w14:gradFill>
                    <w14:gsLst>
                      <w14:gs w14:pos="0">
                        <w14:srgbClr w14:val="FFC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FFC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FFC000">
                          <w14:tint w14:val="23500"/>
                          <w14:satMod w14:val="160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Qualità al tuo servizio</w:t>
            </w:r>
          </w:p>
        </w:tc>
      </w:tr>
    </w:tbl>
    <w:p w14:paraId="607C9EBC" w14:textId="77777777" w:rsidR="0035526D" w:rsidRPr="00A97F5F" w:rsidRDefault="0035526D">
      <w:pPr>
        <w:rPr>
          <w:noProof/>
          <w:lang w:val="it-IT"/>
        </w:rPr>
      </w:pPr>
      <w:r w:rsidRPr="00A97F5F">
        <w:rPr>
          <w:noProof/>
          <w:lang w:val="it-IT" w:bidi="it-IT"/>
        </w:rPr>
        <w:br w:type="page"/>
      </w:r>
    </w:p>
    <w:tbl>
      <w:tblPr>
        <w:tblW w:w="4999" w:type="pct"/>
        <w:tblLayout w:type="fixed"/>
        <w:tblLook w:val="0600" w:firstRow="0" w:lastRow="0" w:firstColumn="0" w:lastColumn="0" w:noHBand="1" w:noVBand="1"/>
        <w:tblCaption w:val="Tabella layout"/>
      </w:tblPr>
      <w:tblGrid>
        <w:gridCol w:w="4894"/>
        <w:gridCol w:w="671"/>
        <w:gridCol w:w="4993"/>
        <w:gridCol w:w="478"/>
        <w:gridCol w:w="5079"/>
      </w:tblGrid>
      <w:tr w:rsidR="008A67F7" w:rsidRPr="00A97F5F" w14:paraId="0F8BB2C1" w14:textId="77777777" w:rsidTr="00E77933">
        <w:trPr>
          <w:cantSplit/>
          <w:trHeight w:val="5783"/>
        </w:trPr>
        <w:tc>
          <w:tcPr>
            <w:tcW w:w="1518" w:type="pct"/>
          </w:tcPr>
          <w:p w14:paraId="27E276C7" w14:textId="3A88BEFB" w:rsidR="008A67F7" w:rsidRPr="008C14CA" w:rsidRDefault="008C14CA" w:rsidP="008C14CA">
            <w:pPr>
              <w:pStyle w:val="Titolo1"/>
              <w:rPr>
                <w:rStyle w:val="Titolo3Carattere"/>
                <w:noProof/>
                <w:sz w:val="56"/>
                <w:szCs w:val="40"/>
                <w:lang w:val="it-IT"/>
              </w:rPr>
            </w:pPr>
            <w:r w:rsidRPr="008C14CA">
              <w:rPr>
                <w:noProof/>
                <w:lang w:val="it-IT"/>
              </w:rPr>
              <w:lastRenderedPageBreak/>
              <w:t>L’AZIENDA</w:t>
            </w:r>
          </w:p>
          <w:p w14:paraId="35F37A06" w14:textId="71E8C561" w:rsidR="00C42279" w:rsidRPr="00A97F5F" w:rsidRDefault="00E06D38" w:rsidP="00C42279">
            <w:pPr>
              <w:pStyle w:val="Titolo4"/>
              <w:rPr>
                <w:noProof/>
                <w:lang w:val="it-IT"/>
              </w:rPr>
            </w:pPr>
            <w:r w:rsidRPr="006303E2">
              <w:rPr>
                <w:noProof/>
                <w:color w:val="0070C0"/>
                <w:lang w:val="it-IT" w:bidi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B86EBC" wp14:editId="5A7CF0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1" name="Ovale 1" descr="A bolle per i punti elenco di interesse visivo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D5F964" id="Ovale 1" o:spid="_x0000_s1026" alt="A bolle per i punti elenco di interesse visivo" style="position:absolute;margin-left:0;margin-top:-.75pt;width:3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LxCHrHdAAAABQ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 w:rsidRPr="006303E2">
              <w:rPr>
                <w:noProof/>
                <w:color w:val="0070C0"/>
                <w:lang w:val="it-IT" w:bidi="it-IT"/>
              </w:rPr>
              <w:drawing>
                <wp:anchor distT="0" distB="0" distL="114300" distR="114300" simplePos="0" relativeHeight="251668480" behindDoc="0" locked="0" layoutInCell="1" allowOverlap="1" wp14:anchorId="0615B115" wp14:editId="09372CD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15875</wp:posOffset>
                  </wp:positionV>
                  <wp:extent cx="371475" cy="371475"/>
                  <wp:effectExtent l="0" t="0" r="9525" b="9525"/>
                  <wp:wrapSquare wrapText="bothSides"/>
                  <wp:docPr id="10" name="Elemento grafico 10" descr="Lente di ingrandi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gnifyingGlas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14CA" w:rsidRPr="006303E2">
              <w:rPr>
                <w:noProof/>
                <w:color w:val="0070C0"/>
                <w:lang w:val="it-IT"/>
              </w:rPr>
              <w:t>una presenza solida</w:t>
            </w:r>
          </w:p>
          <w:p w14:paraId="589D07D4" w14:textId="186329C4" w:rsidR="00C42279" w:rsidRDefault="008C14CA" w:rsidP="00C42279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Nasciamo nel 1984 grazie alla passione di tre giovani informatici</w:t>
            </w:r>
          </w:p>
          <w:p w14:paraId="04C79599" w14:textId="77777777" w:rsidR="008C14CA" w:rsidRPr="00A97F5F" w:rsidRDefault="008C14CA" w:rsidP="00C42279">
            <w:pPr>
              <w:rPr>
                <w:noProof/>
                <w:lang w:val="it-IT"/>
              </w:rPr>
            </w:pPr>
          </w:p>
          <w:p w14:paraId="1B422D14" w14:textId="31F72BB7" w:rsidR="001C1648" w:rsidRPr="006303E2" w:rsidRDefault="008C14CA" w:rsidP="001C1648">
            <w:pPr>
              <w:pStyle w:val="Titolo4"/>
              <w:rPr>
                <w:noProof/>
                <w:color w:val="0070C0"/>
                <w:lang w:val="it-IT"/>
              </w:rPr>
            </w:pPr>
            <w:r w:rsidRPr="006303E2">
              <w:rPr>
                <w:noProof/>
                <w:color w:val="0070C0"/>
                <w:lang w:val="it-IT"/>
              </w:rPr>
              <w:t>u</w:t>
            </w:r>
            <w:r w:rsidR="001C1648" w:rsidRPr="006303E2">
              <w:rPr>
                <w:noProof/>
                <w:color w:val="0070C0"/>
                <w:lang w:val="it-IT" w:bidi="it-IT"/>
              </w:rPr>
              <w:drawing>
                <wp:anchor distT="0" distB="0" distL="114300" distR="114300" simplePos="0" relativeHeight="251667456" behindDoc="0" locked="0" layoutInCell="1" allowOverlap="1" wp14:anchorId="24C05FD8" wp14:editId="5A88B055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59690</wp:posOffset>
                  </wp:positionV>
                  <wp:extent cx="438150" cy="438150"/>
                  <wp:effectExtent l="0" t="0" r="0" b="0"/>
                  <wp:wrapSquare wrapText="bothSides"/>
                  <wp:docPr id="9" name="Elemento grafico 9" descr="Grafico a bar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lemento grafico 9" descr="Grafico a barr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1648" w:rsidRPr="006303E2">
              <w:rPr>
                <w:noProof/>
                <w:color w:val="0070C0"/>
                <w:lang w:val="it-IT" w:bidi="it-I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1B4460" wp14:editId="041AFE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5" name="Ovale 5" descr="A bolle per i punti elenco di interesse visivo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C1AF93" id="Ovale 5" o:spid="_x0000_s1026" alt="A bolle per i punti elenco di interesse visivo" style="position:absolute;margin-left:0;margin-top:3pt;width:38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OvgkTbdAAAABA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 w:rsidRPr="006303E2">
              <w:rPr>
                <w:noProof/>
                <w:color w:val="0070C0"/>
                <w:lang w:val="it-IT"/>
              </w:rPr>
              <w:t>na realtà in crescita</w:t>
            </w:r>
          </w:p>
          <w:p w14:paraId="54C822AB" w14:textId="2AE84592" w:rsidR="001C1648" w:rsidRDefault="008C14CA" w:rsidP="001C1648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La nostra azienda è in continua espansione</w:t>
            </w:r>
          </w:p>
          <w:p w14:paraId="04D2542E" w14:textId="77777777" w:rsidR="008C14CA" w:rsidRPr="00A97F5F" w:rsidRDefault="008C14CA" w:rsidP="001C1648">
            <w:pPr>
              <w:rPr>
                <w:noProof/>
                <w:lang w:val="it-IT"/>
              </w:rPr>
            </w:pPr>
          </w:p>
          <w:p w14:paraId="1CE6E220" w14:textId="629A7F83" w:rsidR="001C1648" w:rsidRPr="006303E2" w:rsidRDefault="008C14CA" w:rsidP="001C1648">
            <w:pPr>
              <w:pStyle w:val="Titolo4"/>
              <w:rPr>
                <w:noProof/>
                <w:color w:val="0070C0"/>
                <w:lang w:val="it-IT"/>
              </w:rPr>
            </w:pPr>
            <w:r w:rsidRPr="006303E2">
              <w:rPr>
                <w:noProof/>
                <w:color w:val="0070C0"/>
                <w:lang w:val="it-IT"/>
              </w:rPr>
              <w:t>U</w:t>
            </w:r>
            <w:r w:rsidR="00E06D38" w:rsidRPr="006303E2">
              <w:rPr>
                <w:noProof/>
                <w:color w:val="0070C0"/>
                <w:lang w:val="it-IT" w:bidi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B3AC96" wp14:editId="79F0B7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7" name="Ovale 7" descr="A bolle per i punti elenco di interesse visivo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BAFD71" w14:textId="77777777" w:rsidR="00E77933" w:rsidRPr="00A97F5F" w:rsidRDefault="00E77933" w:rsidP="00E77933">
                                  <w:pPr>
                                    <w:jc w:val="center"/>
                                    <w:rPr>
                                      <w:lang w:val="it-IT"/>
                                    </w:rPr>
                                  </w:pPr>
                                  <w:r w:rsidRPr="00E77933">
                                    <w:rPr>
                                      <w:lang w:val="it-IT" w:bidi="it-IT"/>
                                    </w:rPr>
                                    <w:t>A bolle per i punti elenco di interesse visivo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B3AC96" id="Ovale 7" o:spid="_x0000_s1026" alt="A bolle per i punti elenco di interesse visivo" style="position:absolute;margin-left:0;margin-top:8.25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" fillcolor="#ed377a [3205]" stroked="f" strokeweight="1pt">
                      <v:stroke joinstyle="miter"/>
                      <v:textbox>
                        <w:txbxContent>
                          <w:p w14:paraId="1CBAFD71" w14:textId="77777777" w:rsidR="00E77933" w:rsidRPr="00A97F5F" w:rsidRDefault="00E77933" w:rsidP="00E7793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 w:rsidRPr="00E77933">
                              <w:rPr>
                                <w:lang w:val="it-IT" w:bidi="it-IT"/>
                              </w:rPr>
                              <w:t>A bolle per i punti elenco di interesse visivo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 w:rsidR="00E06D38" w:rsidRPr="006303E2">
              <w:rPr>
                <w:noProof/>
                <w:color w:val="0070C0"/>
                <w:lang w:val="it-IT" w:bidi="it-IT"/>
              </w:rPr>
              <w:drawing>
                <wp:anchor distT="0" distB="0" distL="114300" distR="114300" simplePos="0" relativeHeight="251666432" behindDoc="0" locked="0" layoutInCell="1" allowOverlap="1" wp14:anchorId="22AC6A23" wp14:editId="4B707B88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95250</wp:posOffset>
                  </wp:positionV>
                  <wp:extent cx="447675" cy="447675"/>
                  <wp:effectExtent l="0" t="0" r="0" b="0"/>
                  <wp:wrapSquare wrapText="bothSides"/>
                  <wp:docPr id="8" name="Elemento grafico 8" descr="Ut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303E2">
              <w:rPr>
                <w:noProof/>
                <w:color w:val="0070C0"/>
                <w:lang w:val="it-IT"/>
              </w:rPr>
              <w:t>N team di professionisti</w:t>
            </w:r>
          </w:p>
          <w:p w14:paraId="607D9D98" w14:textId="612BAF2F" w:rsidR="001C1648" w:rsidRPr="00A97F5F" w:rsidRDefault="008C14CA" w:rsidP="001C1648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Il nostro personale è altamente qualificato e formato sugli ultimi sviluppi della tecnologia </w:t>
            </w:r>
          </w:p>
        </w:tc>
        <w:tc>
          <w:tcPr>
            <w:tcW w:w="208" w:type="pct"/>
          </w:tcPr>
          <w:p w14:paraId="4E13C45B" w14:textId="77777777" w:rsidR="008A67F7" w:rsidRPr="00A97F5F" w:rsidRDefault="008A67F7" w:rsidP="00BC3FC8">
            <w:pPr>
              <w:rPr>
                <w:noProof/>
                <w:lang w:val="it-IT"/>
              </w:rPr>
            </w:pPr>
          </w:p>
        </w:tc>
        <w:tc>
          <w:tcPr>
            <w:tcW w:w="1549" w:type="pct"/>
          </w:tcPr>
          <w:p w14:paraId="6760C5BA" w14:textId="082099C5" w:rsidR="007F549E" w:rsidRPr="00A97F5F" w:rsidRDefault="008C14CA" w:rsidP="008C14CA">
            <w:pPr>
              <w:pStyle w:val="Titolo1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DICONO DI NOI</w:t>
            </w:r>
          </w:p>
          <w:p w14:paraId="068E5547" w14:textId="25D78DF8" w:rsidR="007F549E" w:rsidRPr="00A97F5F" w:rsidRDefault="008C14CA" w:rsidP="007F549E">
            <w:pPr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Le opinioni dei nostri clienti sono il nostro miglior biglietto da visita</w:t>
            </w:r>
          </w:p>
          <w:p w14:paraId="1D6A3D11" w14:textId="0089BC52" w:rsidR="007F549E" w:rsidRPr="006303E2" w:rsidRDefault="008C14CA" w:rsidP="00B65472">
            <w:pPr>
              <w:pStyle w:val="Titolo6"/>
              <w:rPr>
                <w:noProof/>
                <w:color w:val="0070C0"/>
                <w:lang w:val="it-IT"/>
              </w:rPr>
            </w:pPr>
            <w:r w:rsidRPr="006303E2">
              <w:rPr>
                <w:noProof/>
                <w:color w:val="0070C0"/>
                <w:lang w:val="it-IT"/>
              </w:rPr>
              <w:t>I migliori con cui abbia mai lavorato, in una settimana hanno realizzato la rete del mio studio.</w:t>
            </w:r>
          </w:p>
          <w:p w14:paraId="0FB57877" w14:textId="6E2DB11E" w:rsidR="007F549E" w:rsidRPr="00A97F5F" w:rsidRDefault="008C14CA" w:rsidP="00B65472">
            <w:pPr>
              <w:pStyle w:val="Rientr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Antonio K., medico</w:t>
            </w:r>
          </w:p>
          <w:p w14:paraId="3FDB250D" w14:textId="72B608FE" w:rsidR="007F549E" w:rsidRPr="006303E2" w:rsidRDefault="008C14CA" w:rsidP="00B65472">
            <w:pPr>
              <w:pStyle w:val="Titolo6"/>
              <w:rPr>
                <w:noProof/>
                <w:color w:val="0070C0"/>
                <w:lang w:val="it-IT"/>
              </w:rPr>
            </w:pPr>
            <w:r w:rsidRPr="006303E2">
              <w:rPr>
                <w:noProof/>
                <w:color w:val="0070C0"/>
                <w:lang w:val="it-IT"/>
              </w:rPr>
              <w:t>professionisti affidabili e competenti. ho chiesto un software gestionale per il mio negozio e in meno di un mese era già operativo e debuggato. FAntastici!</w:t>
            </w:r>
          </w:p>
          <w:p w14:paraId="552949ED" w14:textId="4793C62C" w:rsidR="008A67F7" w:rsidRPr="00A97F5F" w:rsidRDefault="008C14CA" w:rsidP="00B65472">
            <w:pPr>
              <w:pStyle w:val="Rientro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Gaia N., commerciante</w:t>
            </w:r>
          </w:p>
        </w:tc>
        <w:tc>
          <w:tcPr>
            <w:tcW w:w="148" w:type="pct"/>
          </w:tcPr>
          <w:p w14:paraId="2C05D9A6" w14:textId="77777777" w:rsidR="008A67F7" w:rsidRPr="00A97F5F" w:rsidRDefault="008A67F7" w:rsidP="00BC3FC8">
            <w:pPr>
              <w:rPr>
                <w:noProof/>
                <w:lang w:val="it-IT"/>
              </w:rPr>
            </w:pPr>
          </w:p>
        </w:tc>
        <w:tc>
          <w:tcPr>
            <w:tcW w:w="1576" w:type="pct"/>
            <w:vAlign w:val="center"/>
          </w:tcPr>
          <w:p w14:paraId="777B72E5" w14:textId="4FF92BA8" w:rsidR="008A67F7" w:rsidRPr="006303E2" w:rsidRDefault="006303E2" w:rsidP="006303E2">
            <w:pPr>
              <w:pStyle w:val="Citazione"/>
              <w:rPr>
                <w:noProof/>
                <w:sz w:val="52"/>
                <w:szCs w:val="14"/>
                <w:lang w:val="it-IT"/>
              </w:rPr>
            </w:pPr>
            <w:r w:rsidRPr="006303E2">
              <w:rPr>
                <w:noProof/>
                <w:sz w:val="56"/>
                <w:szCs w:val="16"/>
                <w:lang w:val="it-IT"/>
              </w:rPr>
              <w:t>Gli smanettoni erediteranno</w:t>
            </w:r>
            <w:r w:rsidRPr="006303E2">
              <w:rPr>
                <w:noProof/>
                <w:sz w:val="56"/>
                <w:szCs w:val="16"/>
                <w:lang w:val="it-IT"/>
              </w:rPr>
              <w:br/>
            </w:r>
            <w:r w:rsidRPr="006303E2">
              <w:rPr>
                <w:noProof/>
                <w:sz w:val="56"/>
                <w:szCs w:val="16"/>
                <w:lang w:val="it-IT"/>
              </w:rPr>
              <w:t>la terra</w:t>
            </w:r>
            <w:r w:rsidRPr="006303E2">
              <w:rPr>
                <w:noProof/>
                <w:sz w:val="52"/>
                <w:szCs w:val="14"/>
                <w:lang w:val="it-IT"/>
              </w:rPr>
              <w:t>.</w:t>
            </w:r>
          </w:p>
          <w:p w14:paraId="55F3A0DE" w14:textId="33A48B32" w:rsidR="003D08C5" w:rsidRPr="00A97F5F" w:rsidRDefault="003D08C5" w:rsidP="00E77933">
            <w:pPr>
              <w:pStyle w:val="Origine"/>
              <w:rPr>
                <w:noProof/>
                <w:lang w:val="it-IT"/>
              </w:rPr>
            </w:pPr>
            <w:r w:rsidRPr="00A97F5F">
              <w:rPr>
                <w:noProof/>
                <w:lang w:val="it-IT" w:bidi="it-IT"/>
              </w:rPr>
              <w:t xml:space="preserve">- </w:t>
            </w:r>
            <w:r w:rsidR="006303E2">
              <w:rPr>
                <w:noProof/>
                <w:lang w:val="it-IT"/>
              </w:rPr>
              <w:t>Karl Lehenbauer</w:t>
            </w:r>
            <w:r w:rsidRPr="00A97F5F">
              <w:rPr>
                <w:noProof/>
                <w:lang w:val="it-IT" w:bidi="it-IT"/>
              </w:rPr>
              <w:t xml:space="preserve"> -</w:t>
            </w:r>
          </w:p>
          <w:p w14:paraId="7E6F5137" w14:textId="77777777" w:rsidR="003D08C5" w:rsidRPr="00A97F5F" w:rsidRDefault="003D08C5" w:rsidP="00E77933">
            <w:pPr>
              <w:pStyle w:val="Origine"/>
              <w:jc w:val="center"/>
              <w:rPr>
                <w:noProof/>
                <w:lang w:val="it-IT"/>
              </w:rPr>
            </w:pPr>
          </w:p>
        </w:tc>
      </w:tr>
    </w:tbl>
    <w:p w14:paraId="7D554EAE" w14:textId="77777777" w:rsidR="006F51BE" w:rsidRPr="00A97F5F" w:rsidRDefault="006F51BE" w:rsidP="0083691C">
      <w:pPr>
        <w:rPr>
          <w:noProof/>
          <w:lang w:val="it-IT"/>
        </w:rPr>
      </w:pPr>
    </w:p>
    <w:sectPr w:rsidR="006F51BE" w:rsidRPr="00A97F5F" w:rsidSect="008C14C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6838" w:h="11906" w:orient="landscape" w:code="9"/>
      <w:pgMar w:top="2552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C73D2" w14:textId="77777777" w:rsidR="00085B45" w:rsidRDefault="00085B45" w:rsidP="00180323">
      <w:pPr>
        <w:spacing w:after="0"/>
      </w:pPr>
      <w:r>
        <w:separator/>
      </w:r>
    </w:p>
  </w:endnote>
  <w:endnote w:type="continuationSeparator" w:id="0">
    <w:p w14:paraId="79F9E61B" w14:textId="77777777" w:rsidR="00085B45" w:rsidRDefault="00085B45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FEFCA" w14:textId="77777777" w:rsidR="00262AE9" w:rsidRDefault="00262AE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5FAA1" w14:textId="77777777" w:rsidR="00262AE9" w:rsidRDefault="00262AE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6AC89" w14:textId="77777777" w:rsidR="00262AE9" w:rsidRDefault="00262AE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B7DA1" w14:textId="77777777" w:rsidR="00085B45" w:rsidRDefault="00085B45" w:rsidP="00180323">
      <w:pPr>
        <w:spacing w:after="0"/>
      </w:pPr>
      <w:r>
        <w:separator/>
      </w:r>
    </w:p>
  </w:footnote>
  <w:footnote w:type="continuationSeparator" w:id="0">
    <w:p w14:paraId="36155404" w14:textId="77777777" w:rsidR="00085B45" w:rsidRDefault="00085B45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0E099" w14:textId="77777777" w:rsidR="00262AE9" w:rsidRDefault="00262AE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5EC3B" w14:textId="77777777" w:rsidR="00180323" w:rsidRDefault="003D4ABD">
    <w:pPr>
      <w:pStyle w:val="Intestazione"/>
    </w:pPr>
    <w:r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D8805D" wp14:editId="50C126C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ttangolo 11" descr="Forma usata per il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AAC7E42" id="Rettangolo 11" o:spid="_x0000_s1026" alt="Forma usata per il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Forma usata per il layout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4C72F" w14:textId="77777777" w:rsidR="00180323" w:rsidRDefault="003D4ABD">
    <w:pPr>
      <w:pStyle w:val="Intestazione"/>
    </w:pPr>
    <w:r>
      <w:rPr>
        <w:noProof/>
        <w:lang w:val="it-IT" w:bidi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F9ACF0" wp14:editId="2A3F0B3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2540"/>
              <wp:wrapNone/>
              <wp:docPr id="2" name="Rettangolo 2" descr="Forma usata per il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4623CD" w14:textId="77777777" w:rsidR="00262AE9" w:rsidRDefault="00262AE9" w:rsidP="00262AE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CF9ACF0" id="Rettangolo 2" o:spid="_x0000_s1027" alt="Forma usata per il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" stroked="f" strokeweight="1pt">
              <v:fill r:id="rId2" o:title="Forma usata per il layout" recolor="t" rotate="t" type="frame"/>
              <v:textbox>
                <w:txbxContent>
                  <w:p w14:paraId="3C4623CD" w14:textId="77777777" w:rsidR="00262AE9" w:rsidRDefault="00262AE9" w:rsidP="00262AE9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Titolo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E53FA"/>
    <w:multiLevelType w:val="hybridMultilevel"/>
    <w:tmpl w:val="CBFAE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474759">
    <w:abstractNumId w:val="0"/>
  </w:num>
  <w:num w:numId="2" w16cid:durableId="400374482">
    <w:abstractNumId w:val="1"/>
  </w:num>
  <w:num w:numId="3" w16cid:durableId="309986040">
    <w:abstractNumId w:val="2"/>
  </w:num>
  <w:num w:numId="4" w16cid:durableId="22366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45"/>
    <w:rsid w:val="00085B45"/>
    <w:rsid w:val="000A4C25"/>
    <w:rsid w:val="00172036"/>
    <w:rsid w:val="00180323"/>
    <w:rsid w:val="00193B15"/>
    <w:rsid w:val="001C1648"/>
    <w:rsid w:val="001E6818"/>
    <w:rsid w:val="00202BB7"/>
    <w:rsid w:val="002457F5"/>
    <w:rsid w:val="00262AE9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303E2"/>
    <w:rsid w:val="00640655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5151F"/>
    <w:rsid w:val="008701B3"/>
    <w:rsid w:val="00884888"/>
    <w:rsid w:val="008A67F7"/>
    <w:rsid w:val="008B442F"/>
    <w:rsid w:val="008C14CA"/>
    <w:rsid w:val="008E5CAD"/>
    <w:rsid w:val="008F36D2"/>
    <w:rsid w:val="009118A4"/>
    <w:rsid w:val="00926AF2"/>
    <w:rsid w:val="00946E3C"/>
    <w:rsid w:val="009B60FD"/>
    <w:rsid w:val="00A0145D"/>
    <w:rsid w:val="00A770E7"/>
    <w:rsid w:val="00A97F5F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9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0A7E4A"/>
  <w15:chartTrackingRefBased/>
  <w15:docId w15:val="{AB0FDDE7-3166-4C72-B7EA-2F719B56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sz w:val="18"/>
        <w:szCs w:val="18"/>
        <w:lang w:val="it-IT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526D"/>
    <w:rPr>
      <w:color w:val="FFFFFF" w:themeColor="background1"/>
      <w:sz w:val="22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Titolo4">
    <w:name w:val="heading 4"/>
    <w:basedOn w:val="Titolo3"/>
    <w:next w:val="Normale"/>
    <w:link w:val="Titolo4Carattere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Titolo5">
    <w:name w:val="heading 5"/>
    <w:basedOn w:val="Titolo4"/>
    <w:next w:val="Normale"/>
    <w:link w:val="Titolo5Carattere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Titolo6">
    <w:name w:val="heading 6"/>
    <w:basedOn w:val="Titolo5"/>
    <w:next w:val="Rientro"/>
    <w:link w:val="Titolo6Carattere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oloCarattere">
    <w:name w:val="Titolo Carattere"/>
    <w:basedOn w:val="Carpredefinitoparagrafo"/>
    <w:link w:val="Titolo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zione">
    <w:name w:val="Quote"/>
    <w:basedOn w:val="Normale"/>
    <w:next w:val="Normale"/>
    <w:link w:val="CitazioneCarattere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zioneCarattere">
    <w:name w:val="Citazione Carattere"/>
    <w:basedOn w:val="Carpredefinitoparagrafo"/>
    <w:link w:val="Citazion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rsid w:val="00F4527F"/>
    <w:pPr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84888"/>
  </w:style>
  <w:style w:type="paragraph" w:styleId="Pidipagina">
    <w:name w:val="footer"/>
    <w:basedOn w:val="Normale"/>
    <w:link w:val="PidipaginaCarattere"/>
    <w:uiPriority w:val="99"/>
    <w:semiHidden/>
    <w:rsid w:val="00F4527F"/>
    <w:pPr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84888"/>
  </w:style>
  <w:style w:type="table" w:styleId="Grigliatabella">
    <w:name w:val="Table Grid"/>
    <w:basedOn w:val="Tabellanormale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4D2F0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Tabellasemplice-1">
    <w:name w:val="Plain Table 1"/>
    <w:basedOn w:val="Tabellanormale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tto">
    <w:name w:val="Contatto"/>
    <w:basedOn w:val="Normale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Collegamentoipertestuale">
    <w:name w:val="Hyperlink"/>
    <w:basedOn w:val="Carpredefinitoparagrafo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Carpredefinitoparagrafo"/>
    <w:link w:val="Contatto"/>
    <w:uiPriority w:val="10"/>
    <w:rsid w:val="00202BB7"/>
    <w:rPr>
      <w:color w:val="FFFFFF" w:themeColor="background1"/>
    </w:rPr>
  </w:style>
  <w:style w:type="character" w:styleId="Menzionenonrisolta">
    <w:name w:val="Unresolved Mention"/>
    <w:basedOn w:val="Carpredefinitoparagrafo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Origine">
    <w:name w:val="Origine"/>
    <w:basedOn w:val="Normale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Carpredefinitoparagrafo"/>
    <w:link w:val="Origine"/>
    <w:uiPriority w:val="15"/>
    <w:rsid w:val="00202BB7"/>
    <w:rPr>
      <w:color w:val="1F1F50" w:themeColor="accent3"/>
      <w:sz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Rientro">
    <w:name w:val="Rientro"/>
    <w:basedOn w:val="Normale"/>
    <w:link w:val="Rientrocarattere"/>
    <w:uiPriority w:val="15"/>
    <w:qFormat/>
    <w:rsid w:val="00B65472"/>
    <w:pPr>
      <w:ind w:left="357"/>
    </w:pPr>
  </w:style>
  <w:style w:type="character" w:customStyle="1" w:styleId="Rientrocarattere">
    <w:name w:val="Rientro carattere"/>
    <w:basedOn w:val="Carpredefinitoparagrafo"/>
    <w:link w:val="Rientro"/>
    <w:uiPriority w:val="15"/>
    <w:rsid w:val="00202BB7"/>
    <w:rPr>
      <w:color w:val="FFFFFF" w:themeColor="background1"/>
    </w:rPr>
  </w:style>
  <w:style w:type="paragraph" w:styleId="Paragrafoelenco">
    <w:name w:val="List Paragraph"/>
    <w:basedOn w:val="Normale"/>
    <w:uiPriority w:val="34"/>
    <w:semiHidden/>
    <w:rsid w:val="0008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i\AppData\Local\Microsoft\Office\16.0\DTS\it-IT%7bCB99D07E-4DD7-4E99-8B6D-1E6CFB0EDD80%7d\%7bBE70FBA4-164F-4763-B891-F14286BC0E45%7dTFe0c14857-3445-4099-8631-c6b192707317808f3f58_win32-3184875a8f60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{BE70FBA4-164F-4763-B891-F14286BC0E45}TFe0c14857-3445-4099-8631-c6b192707317808f3f58_win32-3184875a8f60.dotx</Template>
  <TotalTime>25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</dc:creator>
  <cp:keywords/>
  <dc:description/>
  <cp:lastModifiedBy>Mattia Cozzi</cp:lastModifiedBy>
  <cp:revision>3</cp:revision>
  <dcterms:created xsi:type="dcterms:W3CDTF">2025-09-13T13:50:00Z</dcterms:created>
  <dcterms:modified xsi:type="dcterms:W3CDTF">2025-09-13T14:15:00Z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